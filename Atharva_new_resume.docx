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284" w:tblpY="-408"/>
        <w:tblW w:w="1148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7229"/>
      </w:tblGrid>
      <w:tr w:rsidR="00434FA0" w14:paraId="0D703B5B" w14:textId="77777777" w:rsidTr="000E7CE7">
        <w:trPr>
          <w:trHeight w:val="279"/>
        </w:trPr>
        <w:tc>
          <w:tcPr>
            <w:tcW w:w="4253" w:type="dxa"/>
          </w:tcPr>
          <w:p w14:paraId="1FC54CD2" w14:textId="7CDCA3B2" w:rsidR="00434FA0" w:rsidRDefault="00434FA0" w:rsidP="00434FA0">
            <w:pPr>
              <w:pStyle w:val="Heading3"/>
            </w:pPr>
          </w:p>
          <w:p w14:paraId="310C5D7C" w14:textId="77777777" w:rsidR="00434FA0" w:rsidRDefault="00434FA0" w:rsidP="00434FA0">
            <w:pPr>
              <w:pStyle w:val="Heading3"/>
            </w:pPr>
          </w:p>
          <w:p w14:paraId="0BB295D4" w14:textId="224206D4" w:rsidR="00434FA0" w:rsidRPr="00CB0055" w:rsidRDefault="00000000" w:rsidP="00434FA0">
            <w:pPr>
              <w:pStyle w:val="Heading3"/>
            </w:pPr>
            <w:sdt>
              <w:sdtPr>
                <w:id w:val="-1954003311"/>
                <w:placeholder>
                  <w:docPart w:val="AA07F4C95BFF48EE83935BB3C7AAE061"/>
                </w:placeholder>
                <w:temporary/>
                <w:showingPlcHdr/>
                <w15:appearance w15:val="hidden"/>
              </w:sdtPr>
              <w:sdtContent>
                <w:r w:rsidR="00434FA0" w:rsidRPr="00CB0055">
                  <w:t>Contact</w:t>
                </w:r>
              </w:sdtContent>
            </w:sdt>
          </w:p>
          <w:p w14:paraId="5D2AAE18" w14:textId="497D66D3" w:rsidR="00434FA0" w:rsidRDefault="00434FA0" w:rsidP="00434FA0">
            <w:r w:rsidRPr="00E513BB">
              <w:rPr>
                <w:b/>
                <w:bCs/>
              </w:rPr>
              <w:t>Phone</w:t>
            </w:r>
            <w:r>
              <w:t xml:space="preserve">: </w:t>
            </w:r>
            <w:r w:rsidR="00904BD0">
              <w:t xml:space="preserve"> </w:t>
            </w:r>
            <w:r>
              <w:t>+91 7498711660</w:t>
            </w:r>
          </w:p>
          <w:p w14:paraId="4965C4E1" w14:textId="77777777" w:rsidR="00434FA0" w:rsidRPr="004D3011" w:rsidRDefault="00434FA0" w:rsidP="00434FA0"/>
          <w:p w14:paraId="603ED6BC" w14:textId="528913FE" w:rsidR="00434FA0" w:rsidRDefault="00434FA0" w:rsidP="00434FA0">
            <w:r w:rsidRPr="00E513BB">
              <w:rPr>
                <w:b/>
                <w:bCs/>
              </w:rPr>
              <w:t>Email</w:t>
            </w:r>
            <w:r>
              <w:t xml:space="preserve">: </w:t>
            </w:r>
            <w:r w:rsidR="00904BD0">
              <w:t xml:space="preserve"> </w:t>
            </w:r>
            <w:hyperlink r:id="rId8" w:history="1">
              <w:r w:rsidR="00904BD0" w:rsidRPr="00904BD0">
                <w:rPr>
                  <w:rStyle w:val="Hyperlink"/>
                  <w:color w:val="auto"/>
                </w:rPr>
                <w:t>atharvasp2002@gmail</w:t>
              </w:r>
            </w:hyperlink>
            <w:r w:rsidR="004C3E0D" w:rsidRPr="00904BD0">
              <w:rPr>
                <w:rStyle w:val="Hyperlink"/>
                <w:color w:val="auto"/>
              </w:rPr>
              <w:t>.com</w:t>
            </w:r>
          </w:p>
          <w:p w14:paraId="65C0D2D2" w14:textId="77777777" w:rsidR="00434FA0" w:rsidRDefault="00434FA0" w:rsidP="00434FA0"/>
          <w:p w14:paraId="0D4ADAA5" w14:textId="3B2AA264" w:rsidR="00434FA0" w:rsidRDefault="00434FA0" w:rsidP="00434FA0">
            <w:pPr>
              <w:rPr>
                <w:color w:val="000000" w:themeColor="text1"/>
              </w:rPr>
            </w:pPr>
            <w:r>
              <w:rPr>
                <w:b/>
                <w:bCs/>
              </w:rPr>
              <w:t>Linked</w:t>
            </w:r>
            <w:r w:rsidR="00385049">
              <w:rPr>
                <w:b/>
                <w:bCs/>
              </w:rPr>
              <w:t>In</w:t>
            </w:r>
            <w:r>
              <w:t xml:space="preserve">: </w:t>
            </w:r>
            <w:r w:rsidR="00904BD0">
              <w:t xml:space="preserve"> </w:t>
            </w:r>
            <w:hyperlink r:id="rId9" w:history="1">
              <w:r w:rsidRPr="00385049">
                <w:rPr>
                  <w:rStyle w:val="Hyperlink"/>
                  <w:color w:val="000000" w:themeColor="text1"/>
                </w:rPr>
                <w:t>linkedin.com/in/atharvasp</w:t>
              </w:r>
            </w:hyperlink>
          </w:p>
          <w:p w14:paraId="48BE4F7D" w14:textId="77777777" w:rsidR="00685581" w:rsidRDefault="00685581" w:rsidP="00434FA0"/>
          <w:p w14:paraId="7AA11297" w14:textId="0D370279" w:rsidR="00434FA0" w:rsidRDefault="00434FA0" w:rsidP="00434FA0">
            <w:pPr>
              <w:pStyle w:val="Heading3"/>
            </w:pPr>
            <w:r>
              <w:t>EDUCATION</w:t>
            </w:r>
          </w:p>
          <w:p w14:paraId="14594372" w14:textId="4BFB2B93" w:rsidR="00434FA0" w:rsidRPr="00C900CD" w:rsidRDefault="00C900CD" w:rsidP="00C900CD">
            <w:pPr>
              <w:pStyle w:val="Tex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Bachelors of Computer Engineering</w:t>
            </w:r>
          </w:p>
          <w:p w14:paraId="3F7D2E93" w14:textId="47AFCDA7" w:rsidR="00434FA0" w:rsidRPr="007F5DDD" w:rsidRDefault="00D25FB9" w:rsidP="00434FA0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>University of Mumbai</w:t>
            </w:r>
          </w:p>
          <w:p w14:paraId="155AEA35" w14:textId="74006AEA" w:rsidR="00434FA0" w:rsidRPr="00D25FB9" w:rsidRDefault="00140E03" w:rsidP="00434FA0">
            <w:pPr>
              <w:pStyle w:val="Date"/>
              <w:rPr>
                <w:i/>
                <w:iCs/>
              </w:rPr>
            </w:pPr>
            <w:r w:rsidRPr="00D25FB9">
              <w:rPr>
                <w:i/>
                <w:iCs/>
              </w:rPr>
              <w:t>Aug 2019 – May</w:t>
            </w:r>
            <w:r w:rsidR="004C3E0D">
              <w:rPr>
                <w:i/>
                <w:iCs/>
              </w:rPr>
              <w:t xml:space="preserve"> </w:t>
            </w:r>
            <w:r w:rsidRPr="00D25FB9">
              <w:rPr>
                <w:i/>
                <w:iCs/>
              </w:rPr>
              <w:t>2023</w:t>
            </w:r>
            <w:r w:rsidR="00434FA0" w:rsidRPr="00D25FB9">
              <w:rPr>
                <w:b/>
                <w:bCs/>
                <w:i/>
                <w:iCs/>
              </w:rPr>
              <w:t xml:space="preserve"> </w:t>
            </w:r>
          </w:p>
          <w:p w14:paraId="5CE2CA21" w14:textId="5E044C77" w:rsidR="00434FA0" w:rsidRDefault="00140E03" w:rsidP="00434FA0">
            <w:r>
              <w:t>CGPA:-  9.04/10</w:t>
            </w:r>
          </w:p>
          <w:p w14:paraId="6D737336" w14:textId="77777777" w:rsidR="00434FA0" w:rsidRPr="00AC5323" w:rsidRDefault="00434FA0" w:rsidP="00434FA0">
            <w:pPr>
              <w:rPr>
                <w:rStyle w:val="Hyperlink"/>
                <w:color w:val="auto"/>
                <w:u w:val="none"/>
              </w:rPr>
            </w:pPr>
          </w:p>
          <w:p w14:paraId="63FE43DB" w14:textId="01887ECC" w:rsidR="00434FA0" w:rsidRDefault="00434FA0" w:rsidP="00434FA0">
            <w:pPr>
              <w:pStyle w:val="Heading3"/>
            </w:pPr>
            <w:r>
              <w:t>TECHNICAL SKILLS</w:t>
            </w:r>
          </w:p>
          <w:p w14:paraId="0EBE7EC1" w14:textId="77777777" w:rsidR="00140E03" w:rsidRDefault="00385049" w:rsidP="00385049">
            <w:pPr>
              <w:pStyle w:val="Text"/>
              <w:rPr>
                <w:sz w:val="18"/>
                <w:szCs w:val="18"/>
              </w:rPr>
            </w:pPr>
            <w:r w:rsidRPr="00140E03">
              <w:rPr>
                <w:b/>
                <w:bCs/>
                <w:sz w:val="18"/>
                <w:szCs w:val="18"/>
              </w:rPr>
              <w:t>Programming Languages:</w:t>
            </w:r>
            <w:r w:rsidRPr="00140E03">
              <w:rPr>
                <w:sz w:val="18"/>
                <w:szCs w:val="18"/>
              </w:rPr>
              <w:t xml:space="preserve"> Python, PHP, C, </w:t>
            </w:r>
          </w:p>
          <w:p w14:paraId="2186CF8E" w14:textId="124DE257" w:rsidR="00385049" w:rsidRPr="00140E03" w:rsidRDefault="00385049" w:rsidP="00385049">
            <w:pPr>
              <w:pStyle w:val="Text"/>
              <w:rPr>
                <w:sz w:val="18"/>
                <w:szCs w:val="18"/>
              </w:rPr>
            </w:pPr>
            <w:r w:rsidRPr="00140E03">
              <w:rPr>
                <w:sz w:val="18"/>
                <w:szCs w:val="18"/>
              </w:rPr>
              <w:t>C++, Java</w:t>
            </w:r>
            <w:r w:rsidR="004C3E0D">
              <w:rPr>
                <w:sz w:val="18"/>
                <w:szCs w:val="18"/>
              </w:rPr>
              <w:t>S</w:t>
            </w:r>
            <w:r w:rsidRPr="00140E03">
              <w:rPr>
                <w:sz w:val="18"/>
                <w:szCs w:val="18"/>
              </w:rPr>
              <w:t>cript</w:t>
            </w:r>
          </w:p>
          <w:p w14:paraId="4BD53FE5" w14:textId="77777777" w:rsidR="00385049" w:rsidRPr="00140E03" w:rsidRDefault="00385049" w:rsidP="00385049">
            <w:pPr>
              <w:rPr>
                <w:szCs w:val="18"/>
              </w:rPr>
            </w:pPr>
          </w:p>
          <w:p w14:paraId="4F010EB4" w14:textId="58521027" w:rsidR="00385049" w:rsidRPr="00140E03" w:rsidRDefault="00385049" w:rsidP="00385049">
            <w:pPr>
              <w:pStyle w:val="Text"/>
              <w:rPr>
                <w:sz w:val="18"/>
                <w:szCs w:val="18"/>
              </w:rPr>
            </w:pPr>
            <w:r w:rsidRPr="00140E03">
              <w:rPr>
                <w:b/>
                <w:bCs/>
                <w:sz w:val="18"/>
                <w:szCs w:val="18"/>
              </w:rPr>
              <w:t>Web Development &amp; frameworks:</w:t>
            </w:r>
            <w:r w:rsidRPr="00140E03">
              <w:rPr>
                <w:sz w:val="18"/>
                <w:szCs w:val="18"/>
              </w:rPr>
              <w:t xml:space="preserve"> HTML, Tailwind</w:t>
            </w:r>
            <w:r w:rsidR="004C3E0D">
              <w:rPr>
                <w:sz w:val="18"/>
                <w:szCs w:val="18"/>
              </w:rPr>
              <w:t xml:space="preserve"> </w:t>
            </w:r>
            <w:r w:rsidRPr="00140E03">
              <w:rPr>
                <w:sz w:val="18"/>
                <w:szCs w:val="18"/>
              </w:rPr>
              <w:t>CSS, Django, Three.JS</w:t>
            </w:r>
            <w:r w:rsidR="004C3E0D">
              <w:rPr>
                <w:sz w:val="18"/>
                <w:szCs w:val="18"/>
              </w:rPr>
              <w:t>, React.JS</w:t>
            </w:r>
          </w:p>
          <w:p w14:paraId="769DF969" w14:textId="77777777" w:rsidR="00385049" w:rsidRPr="00140E03" w:rsidRDefault="00385049" w:rsidP="00385049">
            <w:pPr>
              <w:rPr>
                <w:szCs w:val="18"/>
              </w:rPr>
            </w:pPr>
          </w:p>
          <w:p w14:paraId="2576322C" w14:textId="77777777" w:rsidR="00385049" w:rsidRPr="00140E03" w:rsidRDefault="00385049" w:rsidP="00385049">
            <w:pPr>
              <w:pStyle w:val="Text"/>
              <w:rPr>
                <w:sz w:val="18"/>
                <w:szCs w:val="18"/>
              </w:rPr>
            </w:pPr>
            <w:r w:rsidRPr="00140E03">
              <w:rPr>
                <w:b/>
                <w:bCs/>
                <w:sz w:val="18"/>
                <w:szCs w:val="18"/>
              </w:rPr>
              <w:t>Database:</w:t>
            </w:r>
            <w:r w:rsidRPr="00140E03">
              <w:rPr>
                <w:sz w:val="18"/>
                <w:szCs w:val="18"/>
              </w:rPr>
              <w:t xml:space="preserve"> MySQL, MongoDB</w:t>
            </w:r>
          </w:p>
          <w:p w14:paraId="426F93BB" w14:textId="77777777" w:rsidR="00385049" w:rsidRPr="00140E03" w:rsidRDefault="00385049" w:rsidP="00385049">
            <w:pPr>
              <w:rPr>
                <w:szCs w:val="18"/>
              </w:rPr>
            </w:pPr>
          </w:p>
          <w:p w14:paraId="4D834D4A" w14:textId="77777777" w:rsidR="00385049" w:rsidRPr="00140E03" w:rsidRDefault="00385049" w:rsidP="00385049">
            <w:pPr>
              <w:pStyle w:val="Text"/>
              <w:rPr>
                <w:sz w:val="18"/>
                <w:szCs w:val="18"/>
              </w:rPr>
            </w:pPr>
            <w:r w:rsidRPr="00140E03">
              <w:rPr>
                <w:b/>
                <w:bCs/>
                <w:sz w:val="18"/>
                <w:szCs w:val="18"/>
              </w:rPr>
              <w:t>Cloud:</w:t>
            </w:r>
            <w:r w:rsidRPr="00140E03">
              <w:rPr>
                <w:sz w:val="18"/>
                <w:szCs w:val="18"/>
              </w:rPr>
              <w:t xml:space="preserve"> AWS (Elastic Beanstalk), Heroku</w:t>
            </w:r>
          </w:p>
          <w:p w14:paraId="4139005A" w14:textId="77777777" w:rsidR="00385049" w:rsidRPr="00140E03" w:rsidRDefault="00385049" w:rsidP="00385049">
            <w:pPr>
              <w:rPr>
                <w:szCs w:val="18"/>
              </w:rPr>
            </w:pPr>
          </w:p>
          <w:p w14:paraId="5EEEE97A" w14:textId="3ABD3FDD" w:rsidR="00140E03" w:rsidRDefault="00385049" w:rsidP="00385049">
            <w:pPr>
              <w:pStyle w:val="Text"/>
              <w:rPr>
                <w:sz w:val="18"/>
                <w:szCs w:val="18"/>
              </w:rPr>
            </w:pPr>
            <w:r w:rsidRPr="00140E03">
              <w:rPr>
                <w:b/>
                <w:bCs/>
                <w:sz w:val="18"/>
                <w:szCs w:val="18"/>
              </w:rPr>
              <w:t>Other Tools</w:t>
            </w:r>
            <w:r w:rsidRPr="00140E03">
              <w:rPr>
                <w:sz w:val="18"/>
                <w:szCs w:val="18"/>
              </w:rPr>
              <w:t xml:space="preserve">: Microsoft </w:t>
            </w:r>
            <w:r w:rsidR="004C3E0D">
              <w:rPr>
                <w:sz w:val="18"/>
                <w:szCs w:val="18"/>
              </w:rPr>
              <w:t>O</w:t>
            </w:r>
            <w:r w:rsidRPr="00140E03">
              <w:rPr>
                <w:sz w:val="18"/>
                <w:szCs w:val="18"/>
              </w:rPr>
              <w:t xml:space="preserve">ffice, Visual studio, </w:t>
            </w:r>
          </w:p>
          <w:p w14:paraId="42CF48D3" w14:textId="4F992C03" w:rsidR="00385049" w:rsidRPr="00140E03" w:rsidRDefault="00385049" w:rsidP="00385049">
            <w:pPr>
              <w:pStyle w:val="Text"/>
              <w:rPr>
                <w:sz w:val="18"/>
                <w:szCs w:val="18"/>
              </w:rPr>
            </w:pPr>
            <w:r w:rsidRPr="00140E03">
              <w:rPr>
                <w:sz w:val="18"/>
                <w:szCs w:val="18"/>
              </w:rPr>
              <w:t>Git, Linux, ArcGIS</w:t>
            </w:r>
            <w:r w:rsidR="00904BD0">
              <w:rPr>
                <w:sz w:val="18"/>
                <w:szCs w:val="18"/>
              </w:rPr>
              <w:t>, Streamlit, Plotly</w:t>
            </w:r>
          </w:p>
          <w:p w14:paraId="3E0CB49E" w14:textId="77777777" w:rsidR="00434FA0" w:rsidRPr="00747634" w:rsidRDefault="00434FA0" w:rsidP="00434FA0"/>
          <w:p w14:paraId="6B351266" w14:textId="21F5A16E" w:rsidR="00434FA0" w:rsidRPr="00747634" w:rsidRDefault="00434FA0" w:rsidP="00434FA0">
            <w:pPr>
              <w:pStyle w:val="Heading3"/>
            </w:pPr>
            <w:r>
              <w:t>ACHIEVMENTS</w:t>
            </w:r>
          </w:p>
          <w:p w14:paraId="686FA87F" w14:textId="5B2D66B3" w:rsidR="00C21900" w:rsidRPr="004C3E0D" w:rsidRDefault="00C21900" w:rsidP="00C21900">
            <w:pPr>
              <w:pStyle w:val="Text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4C3E0D">
              <w:rPr>
                <w:sz w:val="18"/>
                <w:szCs w:val="18"/>
              </w:rPr>
              <w:t xml:space="preserve">TechExpo – Intra College project competition Winner (2022) </w:t>
            </w:r>
          </w:p>
          <w:p w14:paraId="6FFCC6EC" w14:textId="77777777" w:rsidR="00787F9F" w:rsidRPr="004C3E0D" w:rsidRDefault="00787F9F" w:rsidP="00787F9F">
            <w:pPr>
              <w:rPr>
                <w:szCs w:val="18"/>
                <w:lang w:eastAsia="en-US"/>
              </w:rPr>
            </w:pPr>
          </w:p>
          <w:p w14:paraId="12D56A04" w14:textId="1D181778" w:rsidR="00C21900" w:rsidRPr="004C3E0D" w:rsidRDefault="00C21900" w:rsidP="00C21900">
            <w:pPr>
              <w:pStyle w:val="Text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4C3E0D">
              <w:rPr>
                <w:sz w:val="18"/>
                <w:szCs w:val="18"/>
              </w:rPr>
              <w:t>TechExpo – Intra College project competition Runner</w:t>
            </w:r>
            <w:r w:rsidR="004C3E0D" w:rsidRPr="004C3E0D">
              <w:rPr>
                <w:sz w:val="18"/>
                <w:szCs w:val="18"/>
              </w:rPr>
              <w:t>-</w:t>
            </w:r>
            <w:r w:rsidRPr="004C3E0D">
              <w:rPr>
                <w:sz w:val="18"/>
                <w:szCs w:val="18"/>
              </w:rPr>
              <w:t>ups (2023)</w:t>
            </w:r>
          </w:p>
          <w:p w14:paraId="6E4D327B" w14:textId="77777777" w:rsidR="00787F9F" w:rsidRPr="004C3E0D" w:rsidRDefault="00787F9F" w:rsidP="00787F9F">
            <w:pPr>
              <w:rPr>
                <w:szCs w:val="18"/>
                <w:lang w:eastAsia="en-US"/>
              </w:rPr>
            </w:pPr>
          </w:p>
          <w:p w14:paraId="24E34AFD" w14:textId="4D56433C" w:rsidR="00434FA0" w:rsidRPr="004C3E0D" w:rsidRDefault="00C21900" w:rsidP="00C21900">
            <w:pPr>
              <w:pStyle w:val="Text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4C3E0D">
              <w:rPr>
                <w:sz w:val="18"/>
                <w:szCs w:val="18"/>
              </w:rPr>
              <w:t>TechnoKagaz – Research paper presentation Runner</w:t>
            </w:r>
            <w:r w:rsidR="004C3E0D" w:rsidRPr="004C3E0D">
              <w:rPr>
                <w:sz w:val="18"/>
                <w:szCs w:val="18"/>
              </w:rPr>
              <w:t>-</w:t>
            </w:r>
            <w:r w:rsidRPr="004C3E0D">
              <w:rPr>
                <w:sz w:val="18"/>
                <w:szCs w:val="18"/>
              </w:rPr>
              <w:t>ups (2023)</w:t>
            </w:r>
          </w:p>
          <w:p w14:paraId="039778CE" w14:textId="7DF013AB" w:rsidR="00434FA0" w:rsidRDefault="00434FA0" w:rsidP="00434FA0">
            <w:pPr>
              <w:pStyle w:val="Heading3"/>
            </w:pPr>
            <w:r>
              <w:t>INTERESTS</w:t>
            </w:r>
          </w:p>
          <w:p w14:paraId="153CFB28" w14:textId="24B429B8" w:rsidR="00105F2F" w:rsidRPr="004C3E0D" w:rsidRDefault="00105F2F" w:rsidP="00105F2F">
            <w:pPr>
              <w:pStyle w:val="Text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4C3E0D">
              <w:rPr>
                <w:sz w:val="18"/>
                <w:szCs w:val="18"/>
              </w:rPr>
              <w:t>Cricket</w:t>
            </w:r>
          </w:p>
          <w:p w14:paraId="5F7BF456" w14:textId="77777777" w:rsidR="00105F2F" w:rsidRPr="004C3E0D" w:rsidRDefault="00105F2F" w:rsidP="00105F2F">
            <w:pPr>
              <w:pStyle w:val="Text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4C3E0D">
              <w:rPr>
                <w:sz w:val="18"/>
                <w:szCs w:val="18"/>
              </w:rPr>
              <w:t>Stock Market</w:t>
            </w:r>
          </w:p>
          <w:p w14:paraId="31597A09" w14:textId="77777777" w:rsidR="00105F2F" w:rsidRPr="004C3E0D" w:rsidRDefault="00105F2F" w:rsidP="00105F2F">
            <w:pPr>
              <w:pStyle w:val="Text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4C3E0D">
              <w:rPr>
                <w:sz w:val="18"/>
                <w:szCs w:val="18"/>
              </w:rPr>
              <w:t>Trekking</w:t>
            </w:r>
          </w:p>
          <w:p w14:paraId="50AB693C" w14:textId="77777777" w:rsidR="00105F2F" w:rsidRPr="004C3E0D" w:rsidRDefault="00105F2F" w:rsidP="00105F2F">
            <w:pPr>
              <w:pStyle w:val="Text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4C3E0D">
              <w:rPr>
                <w:sz w:val="18"/>
                <w:szCs w:val="18"/>
              </w:rPr>
              <w:t>Reading</w:t>
            </w:r>
          </w:p>
          <w:p w14:paraId="42DF930F" w14:textId="5AF104F4" w:rsidR="00105F2F" w:rsidRPr="004C3E0D" w:rsidRDefault="00105F2F" w:rsidP="00105F2F">
            <w:pPr>
              <w:pStyle w:val="Text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4C3E0D">
              <w:rPr>
                <w:sz w:val="18"/>
                <w:szCs w:val="18"/>
              </w:rPr>
              <w:t>Data Analysis</w:t>
            </w:r>
          </w:p>
          <w:p w14:paraId="69DBC4C4" w14:textId="77777777" w:rsidR="00434FA0" w:rsidRPr="00747634" w:rsidRDefault="00434FA0" w:rsidP="00434FA0">
            <w:pPr>
              <w:spacing w:line="276" w:lineRule="auto"/>
            </w:pPr>
          </w:p>
          <w:p w14:paraId="7104AFFE" w14:textId="42F4AF21" w:rsidR="00434FA0" w:rsidRPr="004D3011" w:rsidRDefault="00434FA0" w:rsidP="00434FA0">
            <w:pPr>
              <w:pStyle w:val="Heading3"/>
            </w:pPr>
          </w:p>
        </w:tc>
        <w:tc>
          <w:tcPr>
            <w:tcW w:w="7229" w:type="dxa"/>
          </w:tcPr>
          <w:p w14:paraId="7E3EE466" w14:textId="7D71A2E7" w:rsidR="00434FA0" w:rsidRPr="00434FA0" w:rsidRDefault="00434FA0" w:rsidP="00434FA0">
            <w:pPr>
              <w:pStyle w:val="Title"/>
              <w:rPr>
                <w:rFonts w:ascii="Verdana" w:hAnsi="Verdana"/>
                <w:sz w:val="40"/>
                <w:szCs w:val="40"/>
              </w:rPr>
            </w:pPr>
            <w:r>
              <w:lastRenderedPageBreak/>
              <w:t xml:space="preserve">        </w:t>
            </w:r>
            <w:r w:rsidRPr="00434FA0">
              <w:rPr>
                <w:rFonts w:ascii="Verdana" w:hAnsi="Verdana"/>
                <w:sz w:val="40"/>
                <w:szCs w:val="40"/>
              </w:rPr>
              <w:t>Atharva  pimputkar</w:t>
            </w:r>
          </w:p>
          <w:p w14:paraId="7680EA3E" w14:textId="4AA74E86" w:rsidR="00434FA0" w:rsidRDefault="00434FA0" w:rsidP="00434FA0"/>
          <w:p w14:paraId="0F7C4A37" w14:textId="2E37EA29" w:rsidR="00434FA0" w:rsidRDefault="00434FA0" w:rsidP="00434FA0"/>
          <w:p w14:paraId="321EF9FE" w14:textId="6969499B" w:rsidR="00434FA0" w:rsidRDefault="00434FA0" w:rsidP="00434FA0"/>
          <w:p w14:paraId="206F33D2" w14:textId="14E2A092" w:rsidR="00434FA0" w:rsidRDefault="001A7BBE" w:rsidP="00434FA0">
            <w:pPr>
              <w:pStyle w:val="Heading2"/>
            </w:pPr>
            <w:r>
              <w:t>Experience</w:t>
            </w:r>
          </w:p>
          <w:p w14:paraId="4852F172" w14:textId="54A279E4" w:rsidR="00140E03" w:rsidRDefault="00140E03" w:rsidP="00C21900">
            <w:pPr>
              <w:pStyle w:val="Text"/>
              <w:rPr>
                <w:i/>
                <w:iCs/>
                <w:sz w:val="18"/>
                <w:szCs w:val="18"/>
              </w:rPr>
            </w:pPr>
            <w:r w:rsidRPr="00140E03">
              <w:rPr>
                <w:b/>
                <w:bCs/>
                <w:sz w:val="18"/>
                <w:szCs w:val="18"/>
              </w:rPr>
              <w:t>Freelance</w:t>
            </w:r>
            <w:r w:rsidR="00C21900">
              <w:rPr>
                <w:b/>
                <w:bCs/>
                <w:sz w:val="18"/>
                <w:szCs w:val="18"/>
              </w:rPr>
              <w:t xml:space="preserve"> </w:t>
            </w:r>
            <w:r w:rsidRPr="00140E03">
              <w:rPr>
                <w:b/>
                <w:bCs/>
                <w:sz w:val="18"/>
                <w:szCs w:val="18"/>
              </w:rPr>
              <w:t>– Full stack developer</w:t>
            </w:r>
            <w:r w:rsidR="00C21900">
              <w:rPr>
                <w:b/>
                <w:bCs/>
                <w:sz w:val="18"/>
                <w:szCs w:val="18"/>
              </w:rPr>
              <w:t xml:space="preserve">                                          </w:t>
            </w:r>
            <w:r w:rsidR="00C21900" w:rsidRPr="00C21900">
              <w:rPr>
                <w:i/>
                <w:iCs/>
                <w:sz w:val="18"/>
                <w:szCs w:val="18"/>
              </w:rPr>
              <w:t>DEC 2021 – MAY 2023</w:t>
            </w:r>
          </w:p>
          <w:p w14:paraId="226E55AB" w14:textId="77777777" w:rsidR="00C21900" w:rsidRPr="00C21900" w:rsidRDefault="00C21900" w:rsidP="00C21900">
            <w:pPr>
              <w:rPr>
                <w:lang w:eastAsia="en-US"/>
              </w:rPr>
            </w:pPr>
          </w:p>
          <w:p w14:paraId="31056E18" w14:textId="3716002A" w:rsidR="00140E03" w:rsidRPr="00140E03" w:rsidRDefault="00140E03" w:rsidP="00140E03">
            <w:pPr>
              <w:pStyle w:val="Text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140E03">
              <w:rPr>
                <w:sz w:val="18"/>
                <w:szCs w:val="18"/>
              </w:rPr>
              <w:t>Successfully managed a diverse clientele,</w:t>
            </w:r>
            <w:r w:rsidR="00903E87">
              <w:rPr>
                <w:sz w:val="18"/>
                <w:szCs w:val="18"/>
              </w:rPr>
              <w:t xml:space="preserve"> </w:t>
            </w:r>
            <w:r w:rsidRPr="00140E03">
              <w:rPr>
                <w:sz w:val="18"/>
                <w:szCs w:val="18"/>
              </w:rPr>
              <w:t>specializing in customized academic projects like "AutoTrade" and "EasyTrade."</w:t>
            </w:r>
          </w:p>
          <w:p w14:paraId="1A973A8D" w14:textId="36F155CE" w:rsidR="00140E03" w:rsidRPr="00140E03" w:rsidRDefault="00140E03" w:rsidP="00140E03">
            <w:pPr>
              <w:pStyle w:val="Text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140E03">
              <w:rPr>
                <w:sz w:val="18"/>
                <w:szCs w:val="18"/>
              </w:rPr>
              <w:t>Translated client requirements into precise technical specifications, ensuring timely and tailored solutions.</w:t>
            </w:r>
            <w:r>
              <w:rPr>
                <w:sz w:val="18"/>
                <w:szCs w:val="18"/>
              </w:rPr>
              <w:t xml:space="preserve"> </w:t>
            </w:r>
            <w:r w:rsidRPr="00140E03">
              <w:rPr>
                <w:sz w:val="18"/>
                <w:szCs w:val="18"/>
              </w:rPr>
              <w:t>Maintained strong client engagement through effective communication, resulting in exceptional project outcomes.</w:t>
            </w:r>
          </w:p>
          <w:p w14:paraId="36ADE61A" w14:textId="00B61352" w:rsidR="00140E03" w:rsidRPr="00140E03" w:rsidRDefault="00140E03" w:rsidP="00140E03">
            <w:pPr>
              <w:pStyle w:val="Text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140E03">
              <w:rPr>
                <w:sz w:val="18"/>
                <w:szCs w:val="18"/>
              </w:rPr>
              <w:t>Demonstrated adaptability, problem-solving skills, and client-</w:t>
            </w:r>
            <w:r w:rsidR="004C3E0D">
              <w:rPr>
                <w:sz w:val="18"/>
                <w:szCs w:val="18"/>
              </w:rPr>
              <w:t>focused</w:t>
            </w:r>
            <w:r w:rsidRPr="00140E03">
              <w:rPr>
                <w:sz w:val="18"/>
                <w:szCs w:val="18"/>
              </w:rPr>
              <w:t xml:space="preserve"> approach.</w:t>
            </w:r>
            <w:r w:rsidRPr="00140E03">
              <w:rPr>
                <w:szCs w:val="18"/>
              </w:rPr>
              <w:t xml:space="preserve"> </w:t>
            </w:r>
            <w:r w:rsidRPr="00140E03">
              <w:rPr>
                <w:sz w:val="18"/>
                <w:szCs w:val="18"/>
              </w:rPr>
              <w:t>Utilized YouTube as a marketing tool to attract a wide range of academic project seekers.</w:t>
            </w:r>
          </w:p>
          <w:p w14:paraId="3AE14003" w14:textId="77777777" w:rsidR="00434FA0" w:rsidRPr="00983094" w:rsidRDefault="00434FA0" w:rsidP="00434FA0">
            <w:pPr>
              <w:pStyle w:val="NormalWeb"/>
              <w:spacing w:before="0" w:beforeAutospacing="0" w:after="0" w:afterAutospacing="0"/>
              <w:ind w:left="357" w:right="301"/>
              <w:textAlignment w:val="baseline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14:paraId="7504D007" w14:textId="4589F01C" w:rsidR="00140E03" w:rsidRDefault="00140E03" w:rsidP="00C21900">
            <w:pPr>
              <w:pStyle w:val="Text"/>
              <w:rPr>
                <w:i/>
                <w:iCs/>
                <w:sz w:val="18"/>
                <w:szCs w:val="18"/>
              </w:rPr>
            </w:pPr>
            <w:r w:rsidRPr="00140E03">
              <w:rPr>
                <w:b/>
                <w:bCs/>
                <w:sz w:val="18"/>
                <w:szCs w:val="18"/>
              </w:rPr>
              <w:t>Doctoronclick – Python Developer Intern</w:t>
            </w:r>
            <w:r w:rsidR="00C21900">
              <w:rPr>
                <w:b/>
                <w:bCs/>
                <w:sz w:val="18"/>
                <w:szCs w:val="18"/>
              </w:rPr>
              <w:t xml:space="preserve">                            </w:t>
            </w:r>
            <w:r w:rsidRPr="00C21900">
              <w:rPr>
                <w:i/>
                <w:iCs/>
                <w:sz w:val="18"/>
                <w:szCs w:val="18"/>
              </w:rPr>
              <w:t>FEB 2022 – AUG 2022</w:t>
            </w:r>
          </w:p>
          <w:p w14:paraId="4662EB4D" w14:textId="77777777" w:rsidR="00C21900" w:rsidRPr="00C21900" w:rsidRDefault="00C21900" w:rsidP="00C21900">
            <w:pPr>
              <w:rPr>
                <w:lang w:eastAsia="en-US"/>
              </w:rPr>
            </w:pPr>
          </w:p>
          <w:p w14:paraId="54AD8465" w14:textId="77777777" w:rsidR="00140E03" w:rsidRPr="00140E03" w:rsidRDefault="00140E03" w:rsidP="00140E03">
            <w:pPr>
              <w:pStyle w:val="Text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140E03">
              <w:rPr>
                <w:sz w:val="18"/>
                <w:szCs w:val="18"/>
              </w:rPr>
              <w:t>Collaborated with a cross-functional team to design, develop, and deploy a dynamic healthcare website on AWS. Employed the Django backend framework for performance optimization, ensuring seamless scalability on the AWS cloud.</w:t>
            </w:r>
          </w:p>
          <w:p w14:paraId="1FBCE73E" w14:textId="23D9CC0B" w:rsidR="00140E03" w:rsidRPr="00140E03" w:rsidRDefault="00140E03" w:rsidP="00140E03">
            <w:pPr>
              <w:pStyle w:val="Text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140E03">
              <w:rPr>
                <w:sz w:val="18"/>
                <w:szCs w:val="18"/>
              </w:rPr>
              <w:t>Spearheaded innovative healthcare projects that harnessed emerging technologies to deliver user-centric solutions. Leveraged a tech stack comprising Django, Python, Tailwind (CSS framework), Three.JS (JavaScript 3D graphics library), and AWS infrastructure.</w:t>
            </w:r>
          </w:p>
          <w:p w14:paraId="458C0ED2" w14:textId="73ACAD63" w:rsidR="00434FA0" w:rsidRPr="006E3F17" w:rsidRDefault="00434FA0" w:rsidP="00140E03">
            <w:pPr>
              <w:pStyle w:val="Heading4"/>
              <w:rPr>
                <w:rFonts w:asciiTheme="majorHAnsi" w:hAnsiTheme="majorHAnsi"/>
                <w:color w:val="000000" w:themeColor="text1"/>
                <w:szCs w:val="18"/>
              </w:rPr>
            </w:pPr>
          </w:p>
          <w:p w14:paraId="7ECCD0B4" w14:textId="6D157751" w:rsidR="00434FA0" w:rsidRDefault="00434FA0" w:rsidP="00434FA0">
            <w:pPr>
              <w:pStyle w:val="Heading2"/>
            </w:pPr>
            <w:r>
              <w:t>PROJECTS</w:t>
            </w:r>
          </w:p>
          <w:p w14:paraId="31DE9090" w14:textId="6BC78C17" w:rsidR="00C21900" w:rsidRPr="00C21900" w:rsidRDefault="00C21900" w:rsidP="00C21900">
            <w:pPr>
              <w:pStyle w:val="SmallText"/>
              <w:rPr>
                <w:sz w:val="18"/>
                <w:szCs w:val="18"/>
              </w:rPr>
            </w:pPr>
            <w:r w:rsidRPr="00D25FB9">
              <w:rPr>
                <w:b/>
                <w:bCs/>
                <w:i w:val="0"/>
                <w:iCs/>
                <w:sz w:val="18"/>
                <w:szCs w:val="18"/>
              </w:rPr>
              <w:t xml:space="preserve">Autotrade – Automated Trading System </w:t>
            </w:r>
            <w:r w:rsidRPr="00D25FB9">
              <w:rPr>
                <w:b/>
                <w:bCs/>
                <w:i w:val="0"/>
                <w:i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 xml:space="preserve">                          </w:t>
            </w:r>
            <w:r w:rsidRPr="00C21900">
              <w:rPr>
                <w:sz w:val="18"/>
                <w:szCs w:val="18"/>
              </w:rPr>
              <w:t>AUG 2022 – MAY 2023</w:t>
            </w:r>
          </w:p>
          <w:p w14:paraId="425CBC34" w14:textId="77777777" w:rsidR="00C21900" w:rsidRPr="00C21900" w:rsidRDefault="00C21900" w:rsidP="00C21900">
            <w:pPr>
              <w:pStyle w:val="Text"/>
              <w:rPr>
                <w:b/>
                <w:bCs/>
                <w:sz w:val="18"/>
                <w:szCs w:val="18"/>
              </w:rPr>
            </w:pPr>
          </w:p>
          <w:p w14:paraId="7AACF333" w14:textId="77777777" w:rsidR="00C21900" w:rsidRPr="00C21900" w:rsidRDefault="00C21900" w:rsidP="00C21900">
            <w:pPr>
              <w:pStyle w:val="Text"/>
              <w:numPr>
                <w:ilvl w:val="0"/>
                <w:numId w:val="9"/>
              </w:numPr>
              <w:jc w:val="both"/>
              <w:rPr>
                <w:sz w:val="18"/>
                <w:szCs w:val="18"/>
              </w:rPr>
            </w:pPr>
            <w:r w:rsidRPr="00C21900">
              <w:rPr>
                <w:sz w:val="18"/>
                <w:szCs w:val="18"/>
              </w:rPr>
              <w:t xml:space="preserve">Developed AutoTrade, a Python-based web platform using Django, seamlessly integrating live data feeds and advanced trading algorithms like SMA, RSI, MACD, and VWAP. </w:t>
            </w:r>
          </w:p>
          <w:p w14:paraId="57FAE356" w14:textId="25D2137A" w:rsidR="00C21900" w:rsidRPr="000B4333" w:rsidRDefault="000B4333" w:rsidP="000B4333">
            <w:pPr>
              <w:pStyle w:val="Text"/>
              <w:numPr>
                <w:ilvl w:val="0"/>
                <w:numId w:val="9"/>
              </w:numPr>
              <w:jc w:val="both"/>
              <w:rPr>
                <w:sz w:val="18"/>
                <w:szCs w:val="18"/>
              </w:rPr>
            </w:pPr>
            <w:r w:rsidRPr="00C21900">
              <w:rPr>
                <w:sz w:val="18"/>
                <w:szCs w:val="18"/>
              </w:rPr>
              <w:t>Utilized open APIs for real-time NSE and BSE data, showcasing expertise in Python, Django, Plotly, Streamlit, and financial data analysis.</w:t>
            </w:r>
            <w:r>
              <w:rPr>
                <w:sz w:val="18"/>
                <w:szCs w:val="18"/>
              </w:rPr>
              <w:t xml:space="preserve"> </w:t>
            </w:r>
            <w:r w:rsidR="00C21900" w:rsidRPr="000B4333">
              <w:rPr>
                <w:sz w:val="18"/>
                <w:szCs w:val="18"/>
              </w:rPr>
              <w:t xml:space="preserve">Conducted thorough backtesting for optimized performance. Designed a user-friendly portfolio management system with data visualization using Plotly and Streamlit. </w:t>
            </w:r>
          </w:p>
          <w:p w14:paraId="5309C32F" w14:textId="0D7002FC" w:rsidR="00C21900" w:rsidRDefault="00C21900" w:rsidP="00C21900">
            <w:pPr>
              <w:pStyle w:val="Text"/>
              <w:numPr>
                <w:ilvl w:val="0"/>
                <w:numId w:val="9"/>
              </w:numPr>
              <w:jc w:val="both"/>
              <w:rPr>
                <w:sz w:val="18"/>
                <w:szCs w:val="18"/>
              </w:rPr>
            </w:pPr>
            <w:r w:rsidRPr="00C21900">
              <w:rPr>
                <w:sz w:val="18"/>
                <w:szCs w:val="18"/>
              </w:rPr>
              <w:t>Authored a study with the title "Advanced Algorithmic Trading Strategies Using a Combination of Technical Indicators," showcasing cutting-edge methods for algorithmic trading that rely on the fusion of numerous technical indicators.</w:t>
            </w:r>
          </w:p>
          <w:p w14:paraId="6AA34C84" w14:textId="77777777" w:rsidR="000B4333" w:rsidRPr="000B4333" w:rsidRDefault="000B4333" w:rsidP="000B4333">
            <w:pPr>
              <w:rPr>
                <w:lang w:eastAsia="en-US"/>
              </w:rPr>
            </w:pPr>
          </w:p>
          <w:p w14:paraId="0FCC2E8F" w14:textId="7702B694" w:rsidR="00F74C2B" w:rsidRPr="00C21900" w:rsidRDefault="000B4333" w:rsidP="00F74C2B">
            <w:pPr>
              <w:pStyle w:val="SmallText"/>
              <w:rPr>
                <w:sz w:val="18"/>
                <w:szCs w:val="18"/>
              </w:rPr>
            </w:pPr>
            <w:r>
              <w:rPr>
                <w:b/>
                <w:bCs/>
                <w:i w:val="0"/>
                <w:iCs/>
                <w:sz w:val="18"/>
                <w:szCs w:val="18"/>
              </w:rPr>
              <w:t>Data Visualization</w:t>
            </w:r>
            <w:r w:rsidR="00F74C2B" w:rsidRPr="00D25FB9">
              <w:rPr>
                <w:b/>
                <w:bCs/>
                <w:i w:val="0"/>
                <w:iCs/>
                <w:sz w:val="18"/>
                <w:szCs w:val="18"/>
              </w:rPr>
              <w:tab/>
            </w:r>
            <w:r w:rsidR="00F74C2B">
              <w:rPr>
                <w:b/>
                <w:bCs/>
                <w:sz w:val="18"/>
                <w:szCs w:val="18"/>
              </w:rPr>
              <w:t xml:space="preserve">                         </w:t>
            </w:r>
            <w:r>
              <w:rPr>
                <w:b/>
                <w:bCs/>
                <w:sz w:val="18"/>
                <w:szCs w:val="18"/>
              </w:rPr>
              <w:t xml:space="preserve">                        </w:t>
            </w:r>
            <w:r w:rsidR="00F74C2B">
              <w:rPr>
                <w:b/>
                <w:bCs/>
                <w:sz w:val="18"/>
                <w:szCs w:val="18"/>
              </w:rPr>
              <w:t xml:space="preserve"> </w:t>
            </w:r>
            <w:r w:rsidR="00903E87">
              <w:rPr>
                <w:b/>
                <w:bCs/>
                <w:sz w:val="18"/>
                <w:szCs w:val="18"/>
              </w:rPr>
              <w:t xml:space="preserve">  </w:t>
            </w:r>
            <w:r w:rsidR="00A3314F">
              <w:rPr>
                <w:sz w:val="18"/>
                <w:szCs w:val="18"/>
              </w:rPr>
              <w:t>MAY</w:t>
            </w:r>
            <w:r w:rsidR="00F74C2B" w:rsidRPr="00C21900">
              <w:rPr>
                <w:sz w:val="18"/>
                <w:szCs w:val="18"/>
              </w:rPr>
              <w:t xml:space="preserve"> 202</w:t>
            </w:r>
            <w:r w:rsidR="00A3314F">
              <w:rPr>
                <w:sz w:val="18"/>
                <w:szCs w:val="18"/>
              </w:rPr>
              <w:t>3</w:t>
            </w:r>
            <w:r w:rsidR="00F74C2B" w:rsidRPr="00C21900">
              <w:rPr>
                <w:sz w:val="18"/>
                <w:szCs w:val="18"/>
              </w:rPr>
              <w:t xml:space="preserve"> – </w:t>
            </w:r>
            <w:r w:rsidR="00A3314F">
              <w:rPr>
                <w:sz w:val="18"/>
                <w:szCs w:val="18"/>
              </w:rPr>
              <w:t>AUG</w:t>
            </w:r>
            <w:r>
              <w:rPr>
                <w:sz w:val="18"/>
                <w:szCs w:val="18"/>
              </w:rPr>
              <w:t xml:space="preserve"> 202</w:t>
            </w:r>
            <w:r w:rsidR="00A3314F">
              <w:rPr>
                <w:sz w:val="18"/>
                <w:szCs w:val="18"/>
              </w:rPr>
              <w:t>3</w:t>
            </w:r>
          </w:p>
          <w:p w14:paraId="2722DD59" w14:textId="77777777" w:rsidR="00F74C2B" w:rsidRPr="00C21900" w:rsidRDefault="00F74C2B" w:rsidP="00F74C2B">
            <w:pPr>
              <w:pStyle w:val="Text"/>
              <w:rPr>
                <w:b/>
                <w:bCs/>
                <w:sz w:val="18"/>
                <w:szCs w:val="18"/>
              </w:rPr>
            </w:pPr>
          </w:p>
          <w:p w14:paraId="47E73189" w14:textId="34E5D8DF" w:rsidR="000B4333" w:rsidRPr="000B4333" w:rsidRDefault="000B4333" w:rsidP="000B4333">
            <w:pPr>
              <w:pStyle w:val="Text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 w:rsidRPr="000B4333">
              <w:rPr>
                <w:sz w:val="18"/>
                <w:szCs w:val="18"/>
              </w:rPr>
              <w:t xml:space="preserve">Explored and worked </w:t>
            </w:r>
            <w:r w:rsidR="004C3E0D">
              <w:rPr>
                <w:sz w:val="18"/>
                <w:szCs w:val="18"/>
              </w:rPr>
              <w:t>with the</w:t>
            </w:r>
            <w:r w:rsidRPr="000B4333">
              <w:rPr>
                <w:sz w:val="18"/>
                <w:szCs w:val="18"/>
              </w:rPr>
              <w:t xml:space="preserve"> various data visualization platforms and techniques, with a primary focus on Python and Power BI.</w:t>
            </w:r>
          </w:p>
          <w:p w14:paraId="0B6442D8" w14:textId="77777777" w:rsidR="000B4333" w:rsidRPr="000B4333" w:rsidRDefault="000B4333" w:rsidP="000B4333">
            <w:pPr>
              <w:pStyle w:val="Text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 w:rsidRPr="000B4333">
              <w:rPr>
                <w:sz w:val="18"/>
                <w:szCs w:val="18"/>
              </w:rPr>
              <w:t>Created informative and engaging visualizations based on real-world data, including the Indian Premier League (IPL) dataset and stock market data.</w:t>
            </w:r>
          </w:p>
          <w:p w14:paraId="03E1FDA4" w14:textId="7DD5B62C" w:rsidR="00F74C2B" w:rsidRPr="000B4333" w:rsidRDefault="000B4333" w:rsidP="000B4333">
            <w:pPr>
              <w:pStyle w:val="Text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 w:rsidRPr="000B4333">
              <w:rPr>
                <w:sz w:val="18"/>
                <w:szCs w:val="18"/>
              </w:rPr>
              <w:t xml:space="preserve">Utilized a diverse tech stack that included Python, Plotly, Power BI, Matplotlib, Streamlit, and </w:t>
            </w:r>
            <w:r w:rsidR="00095197" w:rsidRPr="000B4333">
              <w:rPr>
                <w:sz w:val="18"/>
                <w:szCs w:val="18"/>
              </w:rPr>
              <w:t>NumPy</w:t>
            </w:r>
            <w:r w:rsidRPr="000B4333">
              <w:rPr>
                <w:sz w:val="18"/>
                <w:szCs w:val="18"/>
              </w:rPr>
              <w:t>.</w:t>
            </w:r>
          </w:p>
          <w:p w14:paraId="1609B4F8" w14:textId="0008901B" w:rsidR="00434FA0" w:rsidRPr="00C21900" w:rsidRDefault="00434FA0" w:rsidP="00C21900">
            <w:pPr>
              <w:rPr>
                <w:color w:val="000000" w:themeColor="text1"/>
              </w:rPr>
            </w:pPr>
          </w:p>
        </w:tc>
      </w:tr>
    </w:tbl>
    <w:p w14:paraId="25A1BA72" w14:textId="28FECB2D" w:rsidR="00CB7DA9" w:rsidRDefault="00CB7DA9" w:rsidP="000C45FF">
      <w:pPr>
        <w:tabs>
          <w:tab w:val="left" w:pos="990"/>
        </w:tabs>
      </w:pPr>
    </w:p>
    <w:sectPr w:rsidR="00CB7DA9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4A00" w14:textId="77777777" w:rsidR="009932D1" w:rsidRDefault="009932D1" w:rsidP="000C45FF">
      <w:r>
        <w:separator/>
      </w:r>
    </w:p>
  </w:endnote>
  <w:endnote w:type="continuationSeparator" w:id="0">
    <w:p w14:paraId="30600A5E" w14:textId="77777777" w:rsidR="009932D1" w:rsidRDefault="009932D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34802" w14:textId="77777777" w:rsidR="009932D1" w:rsidRDefault="009932D1" w:rsidP="000C45FF">
      <w:r>
        <w:separator/>
      </w:r>
    </w:p>
  </w:footnote>
  <w:footnote w:type="continuationSeparator" w:id="0">
    <w:p w14:paraId="401663E6" w14:textId="77777777" w:rsidR="009932D1" w:rsidRDefault="009932D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A0C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CB432E" wp14:editId="45DD04B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D28"/>
    <w:multiLevelType w:val="hybridMultilevel"/>
    <w:tmpl w:val="C5ECA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2C62"/>
    <w:multiLevelType w:val="hybridMultilevel"/>
    <w:tmpl w:val="BAD04F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072D6"/>
    <w:multiLevelType w:val="hybridMultilevel"/>
    <w:tmpl w:val="775A4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03D72"/>
    <w:multiLevelType w:val="hybridMultilevel"/>
    <w:tmpl w:val="E7FA0B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EC0E95"/>
    <w:multiLevelType w:val="multilevel"/>
    <w:tmpl w:val="31F2817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A38D9"/>
    <w:multiLevelType w:val="hybridMultilevel"/>
    <w:tmpl w:val="4C76B4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8D2AF2"/>
    <w:multiLevelType w:val="multilevel"/>
    <w:tmpl w:val="82B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21042"/>
    <w:multiLevelType w:val="hybridMultilevel"/>
    <w:tmpl w:val="E17015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3B1996"/>
    <w:multiLevelType w:val="multilevel"/>
    <w:tmpl w:val="9D9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C393C"/>
    <w:multiLevelType w:val="hybridMultilevel"/>
    <w:tmpl w:val="D8CA7E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3B604A"/>
    <w:multiLevelType w:val="hybridMultilevel"/>
    <w:tmpl w:val="A7866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8579">
    <w:abstractNumId w:val="4"/>
  </w:num>
  <w:num w:numId="2" w16cid:durableId="1358699871">
    <w:abstractNumId w:val="6"/>
  </w:num>
  <w:num w:numId="3" w16cid:durableId="1678077684">
    <w:abstractNumId w:val="8"/>
  </w:num>
  <w:num w:numId="4" w16cid:durableId="963266334">
    <w:abstractNumId w:val="2"/>
  </w:num>
  <w:num w:numId="5" w16cid:durableId="277882275">
    <w:abstractNumId w:val="0"/>
  </w:num>
  <w:num w:numId="6" w16cid:durableId="307713727">
    <w:abstractNumId w:val="10"/>
  </w:num>
  <w:num w:numId="7" w16cid:durableId="818613779">
    <w:abstractNumId w:val="7"/>
  </w:num>
  <w:num w:numId="8" w16cid:durableId="1480463436">
    <w:abstractNumId w:val="5"/>
  </w:num>
  <w:num w:numId="9" w16cid:durableId="987368029">
    <w:abstractNumId w:val="3"/>
  </w:num>
  <w:num w:numId="10" w16cid:durableId="57016890">
    <w:abstractNumId w:val="1"/>
  </w:num>
  <w:num w:numId="11" w16cid:durableId="172456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CD"/>
    <w:rsid w:val="000133E5"/>
    <w:rsid w:val="00021410"/>
    <w:rsid w:val="00036450"/>
    <w:rsid w:val="00057382"/>
    <w:rsid w:val="000912BA"/>
    <w:rsid w:val="00094499"/>
    <w:rsid w:val="00095197"/>
    <w:rsid w:val="000A18CA"/>
    <w:rsid w:val="000A7B6E"/>
    <w:rsid w:val="000B4333"/>
    <w:rsid w:val="000C45FF"/>
    <w:rsid w:val="000D7CBC"/>
    <w:rsid w:val="000E3FD1"/>
    <w:rsid w:val="000E53D4"/>
    <w:rsid w:val="000E7CE7"/>
    <w:rsid w:val="00105F2F"/>
    <w:rsid w:val="00112054"/>
    <w:rsid w:val="001317D8"/>
    <w:rsid w:val="00140E03"/>
    <w:rsid w:val="001450B3"/>
    <w:rsid w:val="001525E1"/>
    <w:rsid w:val="00180329"/>
    <w:rsid w:val="0019001F"/>
    <w:rsid w:val="001A74A5"/>
    <w:rsid w:val="001A7BBE"/>
    <w:rsid w:val="001B2ABD"/>
    <w:rsid w:val="001E0391"/>
    <w:rsid w:val="001E1759"/>
    <w:rsid w:val="001F1ECC"/>
    <w:rsid w:val="001F5ADB"/>
    <w:rsid w:val="00200A78"/>
    <w:rsid w:val="00231B04"/>
    <w:rsid w:val="002400EB"/>
    <w:rsid w:val="00256CF7"/>
    <w:rsid w:val="00256FDF"/>
    <w:rsid w:val="00281FD5"/>
    <w:rsid w:val="0028404D"/>
    <w:rsid w:val="002A0DDE"/>
    <w:rsid w:val="002B495F"/>
    <w:rsid w:val="002C53A2"/>
    <w:rsid w:val="002F6C98"/>
    <w:rsid w:val="0030481B"/>
    <w:rsid w:val="00305BF2"/>
    <w:rsid w:val="00314D00"/>
    <w:rsid w:val="003156FC"/>
    <w:rsid w:val="003254B5"/>
    <w:rsid w:val="003374F6"/>
    <w:rsid w:val="0037121F"/>
    <w:rsid w:val="00385049"/>
    <w:rsid w:val="0038794D"/>
    <w:rsid w:val="00390288"/>
    <w:rsid w:val="003910D8"/>
    <w:rsid w:val="003A3392"/>
    <w:rsid w:val="003A6B7D"/>
    <w:rsid w:val="003B06CA"/>
    <w:rsid w:val="003C1C85"/>
    <w:rsid w:val="003D7CFF"/>
    <w:rsid w:val="003F3CAC"/>
    <w:rsid w:val="004041BC"/>
    <w:rsid w:val="004071FC"/>
    <w:rsid w:val="004234DC"/>
    <w:rsid w:val="00434FA0"/>
    <w:rsid w:val="00445947"/>
    <w:rsid w:val="004534BC"/>
    <w:rsid w:val="00462D4E"/>
    <w:rsid w:val="0047418D"/>
    <w:rsid w:val="00480635"/>
    <w:rsid w:val="004813B3"/>
    <w:rsid w:val="00496591"/>
    <w:rsid w:val="004C1596"/>
    <w:rsid w:val="004C3E0D"/>
    <w:rsid w:val="004C63E4"/>
    <w:rsid w:val="004D3011"/>
    <w:rsid w:val="004D546A"/>
    <w:rsid w:val="004E2D1A"/>
    <w:rsid w:val="004F0E2D"/>
    <w:rsid w:val="005262AC"/>
    <w:rsid w:val="00554A9D"/>
    <w:rsid w:val="005766BE"/>
    <w:rsid w:val="005868BF"/>
    <w:rsid w:val="0059573F"/>
    <w:rsid w:val="005C3478"/>
    <w:rsid w:val="005E39D5"/>
    <w:rsid w:val="00600670"/>
    <w:rsid w:val="0062123A"/>
    <w:rsid w:val="006220F1"/>
    <w:rsid w:val="00646E75"/>
    <w:rsid w:val="00654079"/>
    <w:rsid w:val="006771D0"/>
    <w:rsid w:val="00685581"/>
    <w:rsid w:val="006B4DB6"/>
    <w:rsid w:val="006D457F"/>
    <w:rsid w:val="006E3F17"/>
    <w:rsid w:val="00704054"/>
    <w:rsid w:val="00715FCB"/>
    <w:rsid w:val="00743101"/>
    <w:rsid w:val="00747634"/>
    <w:rsid w:val="00764C9F"/>
    <w:rsid w:val="007775E1"/>
    <w:rsid w:val="007867A0"/>
    <w:rsid w:val="00787F9F"/>
    <w:rsid w:val="007927F5"/>
    <w:rsid w:val="007B3F88"/>
    <w:rsid w:val="007F5DDD"/>
    <w:rsid w:val="00802CA0"/>
    <w:rsid w:val="00810792"/>
    <w:rsid w:val="00832FD9"/>
    <w:rsid w:val="008465F3"/>
    <w:rsid w:val="00865190"/>
    <w:rsid w:val="00903940"/>
    <w:rsid w:val="00903E87"/>
    <w:rsid w:val="00904BD0"/>
    <w:rsid w:val="00912C68"/>
    <w:rsid w:val="009260CD"/>
    <w:rsid w:val="00940A66"/>
    <w:rsid w:val="00952C25"/>
    <w:rsid w:val="009625A6"/>
    <w:rsid w:val="00963B70"/>
    <w:rsid w:val="009659C8"/>
    <w:rsid w:val="009736CB"/>
    <w:rsid w:val="00983094"/>
    <w:rsid w:val="009932D1"/>
    <w:rsid w:val="009F7CE7"/>
    <w:rsid w:val="00A2118D"/>
    <w:rsid w:val="00A3314F"/>
    <w:rsid w:val="00A4243B"/>
    <w:rsid w:val="00A6269C"/>
    <w:rsid w:val="00A77A66"/>
    <w:rsid w:val="00AA0BAC"/>
    <w:rsid w:val="00AB2EF8"/>
    <w:rsid w:val="00AC5323"/>
    <w:rsid w:val="00AD0A50"/>
    <w:rsid w:val="00AD76E2"/>
    <w:rsid w:val="00AE3C29"/>
    <w:rsid w:val="00B04B25"/>
    <w:rsid w:val="00B059CD"/>
    <w:rsid w:val="00B20152"/>
    <w:rsid w:val="00B257B6"/>
    <w:rsid w:val="00B359E4"/>
    <w:rsid w:val="00B57D98"/>
    <w:rsid w:val="00B625E2"/>
    <w:rsid w:val="00B70850"/>
    <w:rsid w:val="00B713F6"/>
    <w:rsid w:val="00B853BE"/>
    <w:rsid w:val="00B972BD"/>
    <w:rsid w:val="00BC57C0"/>
    <w:rsid w:val="00C066B6"/>
    <w:rsid w:val="00C21900"/>
    <w:rsid w:val="00C37BA1"/>
    <w:rsid w:val="00C4674C"/>
    <w:rsid w:val="00C506CF"/>
    <w:rsid w:val="00C72BED"/>
    <w:rsid w:val="00C8192D"/>
    <w:rsid w:val="00C900CD"/>
    <w:rsid w:val="00C9578B"/>
    <w:rsid w:val="00C97352"/>
    <w:rsid w:val="00CB0055"/>
    <w:rsid w:val="00CB7DA9"/>
    <w:rsid w:val="00CE066A"/>
    <w:rsid w:val="00CE1723"/>
    <w:rsid w:val="00D00E14"/>
    <w:rsid w:val="00D1097F"/>
    <w:rsid w:val="00D17DC2"/>
    <w:rsid w:val="00D2522B"/>
    <w:rsid w:val="00D25FB9"/>
    <w:rsid w:val="00D422DE"/>
    <w:rsid w:val="00D5459D"/>
    <w:rsid w:val="00D66014"/>
    <w:rsid w:val="00D8434F"/>
    <w:rsid w:val="00DA1F4D"/>
    <w:rsid w:val="00DD172A"/>
    <w:rsid w:val="00DD3706"/>
    <w:rsid w:val="00DF14D5"/>
    <w:rsid w:val="00E246EB"/>
    <w:rsid w:val="00E25A26"/>
    <w:rsid w:val="00E4381A"/>
    <w:rsid w:val="00E513BB"/>
    <w:rsid w:val="00E55D74"/>
    <w:rsid w:val="00E81391"/>
    <w:rsid w:val="00E85A7B"/>
    <w:rsid w:val="00E97361"/>
    <w:rsid w:val="00EE6E10"/>
    <w:rsid w:val="00EF0462"/>
    <w:rsid w:val="00F13D4F"/>
    <w:rsid w:val="00F170D6"/>
    <w:rsid w:val="00F2212A"/>
    <w:rsid w:val="00F33894"/>
    <w:rsid w:val="00F60274"/>
    <w:rsid w:val="00F61841"/>
    <w:rsid w:val="00F74C2B"/>
    <w:rsid w:val="00F77FB9"/>
    <w:rsid w:val="00F94059"/>
    <w:rsid w:val="00FA71EA"/>
    <w:rsid w:val="00FB068F"/>
    <w:rsid w:val="00FB53B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3802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3A3392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unhideWhenUsed/>
    <w:rsid w:val="006220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65190"/>
    <w:pPr>
      <w:ind w:left="720"/>
      <w:contextualSpacing/>
    </w:pPr>
  </w:style>
  <w:style w:type="paragraph" w:customStyle="1" w:styleId="Text">
    <w:name w:val="Text"/>
    <w:basedOn w:val="Normal"/>
    <w:next w:val="Normal"/>
    <w:uiPriority w:val="3"/>
    <w:qFormat/>
    <w:rsid w:val="00385049"/>
    <w:pPr>
      <w:spacing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SmallText">
    <w:name w:val="SmallText"/>
    <w:basedOn w:val="Normal"/>
    <w:next w:val="Normal"/>
    <w:uiPriority w:val="5"/>
    <w:qFormat/>
    <w:rsid w:val="00140E03"/>
    <w:rPr>
      <w:rFonts w:eastAsiaTheme="minorHAnsi"/>
      <w:i/>
      <w:color w:val="404040" w:themeColor="text1" w:themeTint="BF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harvasp2002@gmai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tharvas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arv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07F4C95BFF48EE83935BB3C7AAE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0B4E0-9E6E-40FC-8F53-F023FAEB87B9}"/>
      </w:docPartPr>
      <w:docPartBody>
        <w:p w:rsidR="005B4C54" w:rsidRDefault="00F850C6" w:rsidP="00F850C6">
          <w:pPr>
            <w:pStyle w:val="AA07F4C95BFF48EE83935BB3C7AAE061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2A"/>
    <w:rsid w:val="00002A9F"/>
    <w:rsid w:val="0008162A"/>
    <w:rsid w:val="00113B9C"/>
    <w:rsid w:val="00126E2C"/>
    <w:rsid w:val="00292923"/>
    <w:rsid w:val="002B5277"/>
    <w:rsid w:val="00377E8F"/>
    <w:rsid w:val="004069B4"/>
    <w:rsid w:val="004B25C1"/>
    <w:rsid w:val="004B6348"/>
    <w:rsid w:val="005B4C54"/>
    <w:rsid w:val="007949EE"/>
    <w:rsid w:val="008C195B"/>
    <w:rsid w:val="00AC62B0"/>
    <w:rsid w:val="00DD325B"/>
    <w:rsid w:val="00E912DD"/>
    <w:rsid w:val="00F850C6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A07F4C95BFF48EE83935BB3C7AAE061">
    <w:name w:val="AA07F4C95BFF48EE83935BB3C7AAE061"/>
    <w:rsid w:val="00F850C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89E95-DF87-4169-BED8-A9D5B341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2022-07-11T09:02:00Z</dcterms:created>
  <dcterms:modified xsi:type="dcterms:W3CDTF">2023-09-13T15:58:00Z</dcterms:modified>
</cp:coreProperties>
</file>